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896F" w14:textId="77777777" w:rsidR="008047F9" w:rsidRPr="00B95EC5" w:rsidRDefault="008047F9" w:rsidP="00950DA9">
      <w:pPr>
        <w:pStyle w:val="Title"/>
      </w:pPr>
      <w:r w:rsidRPr="00B95EC5">
        <w:t>Practical Report</w:t>
      </w:r>
    </w:p>
    <w:p w14:paraId="258045D0" w14:textId="77777777" w:rsidR="008047F9" w:rsidRDefault="008047F9" w:rsidP="008047F9">
      <w:pPr>
        <w:rPr>
          <w:sz w:val="28"/>
          <w:szCs w:val="28"/>
          <w:u w:val="single"/>
        </w:rPr>
      </w:pPr>
    </w:p>
    <w:p w14:paraId="4502F1E9" w14:textId="77777777" w:rsidR="008047F9" w:rsidRPr="008047F9" w:rsidRDefault="008047F9" w:rsidP="00950DA9">
      <w:pPr>
        <w:pStyle w:val="Heading1"/>
      </w:pPr>
      <w:r w:rsidRPr="008047F9">
        <w:t>Overview</w:t>
      </w:r>
    </w:p>
    <w:p w14:paraId="1D075E13" w14:textId="77777777" w:rsidR="008047F9" w:rsidRPr="008047F9" w:rsidRDefault="008047F9" w:rsidP="00950DA9">
      <w:pPr>
        <w:pStyle w:val="Heading1"/>
      </w:pPr>
    </w:p>
    <w:p w14:paraId="3EB0BDFE" w14:textId="019CF463" w:rsidR="008047F9" w:rsidRDefault="008047F9" w:rsidP="00950DA9">
      <w:pPr>
        <w:pStyle w:val="Heading1"/>
      </w:pPr>
      <w:r w:rsidRPr="008047F9">
        <w:t>Design</w:t>
      </w:r>
    </w:p>
    <w:p w14:paraId="7D5828CB" w14:textId="3A21E1BE" w:rsidR="00586DEC" w:rsidRDefault="00586DEC" w:rsidP="00586DEC"/>
    <w:p w14:paraId="40DE0DEA" w14:textId="3B38FFB0" w:rsidR="00586DEC" w:rsidRPr="00586DEC" w:rsidRDefault="00586DEC" w:rsidP="00586DEC">
      <w:pPr>
        <w:pStyle w:val="ListParagraph"/>
        <w:numPr>
          <w:ilvl w:val="0"/>
          <w:numId w:val="6"/>
        </w:numPr>
      </w:pPr>
      <w:r>
        <w:t xml:space="preserve">Considered doing a nested struct for flags, however this was not used as with only </w:t>
      </w:r>
      <w:proofErr w:type="gramStart"/>
      <w:r>
        <w:t>3</w:t>
      </w:r>
      <w:proofErr w:type="gramEnd"/>
      <w:r>
        <w:t xml:space="preserve"> flags (each uint8_t) it was hard to pad.</w:t>
      </w:r>
    </w:p>
    <w:p w14:paraId="1D7590DE" w14:textId="77777777" w:rsidR="008047F9" w:rsidRPr="008047F9" w:rsidRDefault="008047F9" w:rsidP="00950DA9">
      <w:pPr>
        <w:pStyle w:val="Heading1"/>
      </w:pPr>
    </w:p>
    <w:p w14:paraId="42435516" w14:textId="77777777" w:rsidR="008047F9" w:rsidRPr="008047F9" w:rsidRDefault="008047F9" w:rsidP="00950DA9">
      <w:pPr>
        <w:pStyle w:val="Heading1"/>
      </w:pPr>
      <w:r w:rsidRPr="008047F9">
        <w:t>Testing</w:t>
      </w:r>
    </w:p>
    <w:p w14:paraId="2C240EED" w14:textId="77777777" w:rsidR="008047F9" w:rsidRPr="008047F9" w:rsidRDefault="008047F9" w:rsidP="00950DA9">
      <w:pPr>
        <w:pStyle w:val="Heading1"/>
      </w:pPr>
    </w:p>
    <w:p w14:paraId="7E5D5D14" w14:textId="77777777" w:rsidR="008047F9" w:rsidRPr="008047F9" w:rsidRDefault="008047F9" w:rsidP="00950DA9">
      <w:pPr>
        <w:pStyle w:val="Heading1"/>
      </w:pPr>
      <w:r w:rsidRPr="008047F9">
        <w:t>Evaluation</w:t>
      </w:r>
      <w:r w:rsidR="00950DA9">
        <w:t>/Issues</w:t>
      </w:r>
    </w:p>
    <w:p w14:paraId="5EC8D74D" w14:textId="77777777" w:rsidR="008047F9" w:rsidRPr="008047F9" w:rsidRDefault="008047F9" w:rsidP="00950DA9">
      <w:pPr>
        <w:pStyle w:val="Heading1"/>
      </w:pPr>
    </w:p>
    <w:p w14:paraId="59F89BBC" w14:textId="77777777" w:rsidR="008047F9" w:rsidRPr="008047F9" w:rsidRDefault="008047F9" w:rsidP="00950DA9">
      <w:pPr>
        <w:pStyle w:val="Heading1"/>
      </w:pPr>
      <w:r w:rsidRPr="008047F9">
        <w:t>Conclusion</w:t>
      </w:r>
    </w:p>
    <w:p w14:paraId="317B5151" w14:textId="77777777" w:rsidR="00CC0EFD" w:rsidRDefault="00822FC8" w:rsidP="00950DA9"/>
    <w:p w14:paraId="62EB57FB" w14:textId="77777777" w:rsidR="008047F9" w:rsidRDefault="008047F9" w:rsidP="008047F9"/>
    <w:sectPr w:rsidR="008047F9" w:rsidSect="00795F8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7FB7" w14:textId="77777777" w:rsidR="00822FC8" w:rsidRDefault="00822FC8" w:rsidP="008047F9">
      <w:r>
        <w:separator/>
      </w:r>
    </w:p>
  </w:endnote>
  <w:endnote w:type="continuationSeparator" w:id="0">
    <w:p w14:paraId="50FADAD8" w14:textId="77777777" w:rsidR="00822FC8" w:rsidRDefault="00822FC8" w:rsidP="00804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0641" w14:textId="77777777" w:rsidR="00822FC8" w:rsidRDefault="00822FC8" w:rsidP="008047F9">
      <w:r>
        <w:separator/>
      </w:r>
    </w:p>
  </w:footnote>
  <w:footnote w:type="continuationSeparator" w:id="0">
    <w:p w14:paraId="036BE7FE" w14:textId="77777777" w:rsidR="00822FC8" w:rsidRDefault="00822FC8" w:rsidP="00804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7408" w14:textId="77777777" w:rsidR="008047F9" w:rsidRDefault="008047F9" w:rsidP="008047F9">
    <w:pPr>
      <w:pStyle w:val="Header"/>
    </w:pPr>
    <w:r>
      <w:t>CS</w:t>
    </w:r>
    <w:r w:rsidR="00950DA9">
      <w:t>3xxx</w:t>
    </w:r>
    <w:r>
      <w:ptab w:relativeTo="margin" w:alignment="center" w:leader="none"/>
    </w:r>
    <w:r>
      <w:rPr>
        <w:i/>
        <w:iCs/>
      </w:rPr>
      <w:t>Practical-Name</w:t>
    </w:r>
    <w:r>
      <w:ptab w:relativeTo="margin" w:alignment="right" w:leader="none"/>
    </w:r>
    <w:r>
      <w:t>190010906</w:t>
    </w:r>
  </w:p>
  <w:p w14:paraId="078F4428" w14:textId="77777777" w:rsidR="008047F9" w:rsidRDefault="00804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6FDE"/>
    <w:multiLevelType w:val="hybridMultilevel"/>
    <w:tmpl w:val="CF185B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B7F03"/>
    <w:multiLevelType w:val="hybridMultilevel"/>
    <w:tmpl w:val="EDEE43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64030C"/>
    <w:multiLevelType w:val="hybridMultilevel"/>
    <w:tmpl w:val="34A4E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8017A"/>
    <w:multiLevelType w:val="hybridMultilevel"/>
    <w:tmpl w:val="381288F4"/>
    <w:lvl w:ilvl="0" w:tplc="99DE5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C50B8"/>
    <w:multiLevelType w:val="hybridMultilevel"/>
    <w:tmpl w:val="B540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12D4"/>
    <w:multiLevelType w:val="hybridMultilevel"/>
    <w:tmpl w:val="50869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22033">
    <w:abstractNumId w:val="2"/>
  </w:num>
  <w:num w:numId="2" w16cid:durableId="410783943">
    <w:abstractNumId w:val="4"/>
  </w:num>
  <w:num w:numId="3" w16cid:durableId="453717930">
    <w:abstractNumId w:val="5"/>
  </w:num>
  <w:num w:numId="4" w16cid:durableId="125894942">
    <w:abstractNumId w:val="0"/>
  </w:num>
  <w:num w:numId="5" w16cid:durableId="349337684">
    <w:abstractNumId w:val="1"/>
  </w:num>
  <w:num w:numId="6" w16cid:durableId="945967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EC"/>
    <w:rsid w:val="002F6ACC"/>
    <w:rsid w:val="00535A4D"/>
    <w:rsid w:val="00586DEC"/>
    <w:rsid w:val="005945CE"/>
    <w:rsid w:val="00795F80"/>
    <w:rsid w:val="007A741D"/>
    <w:rsid w:val="008047F9"/>
    <w:rsid w:val="00822FC8"/>
    <w:rsid w:val="00950DA9"/>
    <w:rsid w:val="00E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256A7"/>
  <w15:chartTrackingRefBased/>
  <w15:docId w15:val="{926856EA-B2B4-2D4B-9045-2EA64001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F9"/>
  </w:style>
  <w:style w:type="paragraph" w:styleId="Heading1">
    <w:name w:val="heading 1"/>
    <w:basedOn w:val="Normal"/>
    <w:next w:val="Normal"/>
    <w:link w:val="Heading1Char"/>
    <w:uiPriority w:val="9"/>
    <w:qFormat/>
    <w:rsid w:val="00950D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7F9"/>
  </w:style>
  <w:style w:type="paragraph" w:styleId="Footer">
    <w:name w:val="footer"/>
    <w:basedOn w:val="Normal"/>
    <w:link w:val="FooterChar"/>
    <w:uiPriority w:val="99"/>
    <w:unhideWhenUsed/>
    <w:rsid w:val="00804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7F9"/>
  </w:style>
  <w:style w:type="paragraph" w:styleId="ListParagraph">
    <w:name w:val="List Paragraph"/>
    <w:basedOn w:val="Normal"/>
    <w:uiPriority w:val="34"/>
    <w:qFormat/>
    <w:rsid w:val="008047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D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0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jwilliams/Library/Group%20Containers/UBF8T346G9.Office/User%20Content.localized/Templates.localized/Pract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Practical Report.dotx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CJ Williams</cp:lastModifiedBy>
  <cp:revision>1</cp:revision>
  <dcterms:created xsi:type="dcterms:W3CDTF">2022-03-16T13:39:00Z</dcterms:created>
  <dcterms:modified xsi:type="dcterms:W3CDTF">2022-03-16T13:46:00Z</dcterms:modified>
</cp:coreProperties>
</file>